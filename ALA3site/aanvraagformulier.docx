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2C" w:rsidRPr="00310334" w:rsidRDefault="00E805E6" w:rsidP="00C750D1">
      <w:pPr>
        <w:pStyle w:val="Sectiekop"/>
      </w:pPr>
      <w:r w:rsidRPr="00310334"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oep 1" descr="Contactgegev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Tekstvak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Uw naam"/>
                                <w:tag w:val=""/>
                                <w:id w:val="177164487"/>
                                <w:placeholder>
                                  <w:docPart w:val="8BB9B65CA8944120AD47AC10B0AE9A8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1A190C" w:rsidRDefault="00FE6F2C">
                                  <w:pPr>
                                    <w:pStyle w:val="Naam"/>
                                  </w:pPr>
                                  <w:r>
                                    <w:t>Aanvraag formulier</w:t>
                                  </w:r>
                                </w:p>
                              </w:sdtContent>
                            </w:sdt>
                            <w:p w:rsidR="001A190C" w:rsidRDefault="001A190C" w:rsidP="00FE6F2C">
                              <w:pPr>
                                <w:pStyle w:val="Hoofdpu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  <w:p w:rsidR="001A190C" w:rsidRDefault="001A190C" w:rsidP="00FE6F2C">
                              <w:pPr>
                                <w:pStyle w:val="Hoofdpu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kstvak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Telefoon"/>
                                <w:tag w:val=""/>
                                <w:id w:val="1004709174"/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A190C" w:rsidRDefault="00FE6F2C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-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A190C" w:rsidRDefault="00FE6F2C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1A190C" w:rsidRDefault="00FE6F2C">
                                  <w:pPr>
                                    <w:pStyle w:val="Contactgegevens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ep 1" o:spid="_x0000_s1026" alt="Contactgegevens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1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Uw naam"/>
                          <w:tag w:val=""/>
                          <w:id w:val="177164487"/>
                          <w:placeholder>
                            <w:docPart w:val="8BB9B65CA8944120AD47AC10B0AE9A84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1A190C" w:rsidRDefault="00FE6F2C">
                            <w:pPr>
                              <w:pStyle w:val="Naam"/>
                            </w:pPr>
                            <w:r>
                              <w:t>Aanvraag formulier</w:t>
                            </w:r>
                          </w:p>
                        </w:sdtContent>
                      </w:sdt>
                      <w:p w:rsidR="001A190C" w:rsidRDefault="001A190C" w:rsidP="00FE6F2C">
                        <w:pPr>
                          <w:pStyle w:val="Hoofdpu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  <w:p w:rsidR="001A190C" w:rsidRDefault="001A190C" w:rsidP="00FE6F2C">
                        <w:pPr>
                          <w:pStyle w:val="Hoofdpu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kstvak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Telefoon"/>
                          <w:tag w:val=""/>
                          <w:id w:val="1004709174"/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1A190C" w:rsidRDefault="00FE6F2C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E-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1A190C" w:rsidRDefault="00FE6F2C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1A190C" w:rsidRDefault="00FE6F2C">
                            <w:pPr>
                              <w:pStyle w:val="Contactgegevens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</w:p>
    <w:p w:rsidR="00FE6F2C" w:rsidRPr="00310334" w:rsidRDefault="00FE6F2C" w:rsidP="00FE6F2C">
      <w:pPr>
        <w:pStyle w:val="Sectiekop"/>
        <w:ind w:left="-426"/>
      </w:pP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  <w:r w:rsidRPr="00310334">
        <w:tab/>
      </w:r>
      <w:r w:rsidRPr="00310334">
        <w:rPr>
          <w:sz w:val="28"/>
        </w:rPr>
        <w:t>Naam en voorletters</w:t>
      </w: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04AFA" wp14:editId="3509458B">
                <wp:simplePos x="0" y="0"/>
                <wp:positionH relativeFrom="column">
                  <wp:posOffset>451485</wp:posOffset>
                </wp:positionH>
                <wp:positionV relativeFrom="paragraph">
                  <wp:posOffset>6350</wp:posOffset>
                </wp:positionV>
                <wp:extent cx="1227455" cy="219710"/>
                <wp:effectExtent l="0" t="0" r="10795" b="279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FDF9" id="Rechthoek 3" o:spid="_x0000_s1026" style="position:absolute;margin-left:35.55pt;margin-top:.5pt;width:96.65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" fillcolor="white [3201]" strokecolor="#4d4d4d [3209]" strokeweight="2pt"/>
            </w:pict>
          </mc:Fallback>
        </mc:AlternateContent>
      </w:r>
      <w:r w:rsidRPr="00310334">
        <w:rPr>
          <w:sz w:val="28"/>
        </w:rPr>
        <w:tab/>
      </w: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</w:p>
    <w:p w:rsidR="00FE6F2C" w:rsidRPr="00310334" w:rsidRDefault="00FE6F2C" w:rsidP="00310334">
      <w:pPr>
        <w:pStyle w:val="Geenregelafstand"/>
        <w:ind w:left="-426"/>
        <w:rPr>
          <w:rFonts w:eastAsia="Yu Gothic UI Semilight"/>
          <w:sz w:val="28"/>
        </w:rPr>
      </w:pPr>
      <w:r w:rsidRPr="00310334">
        <w:rPr>
          <w:sz w:val="28"/>
        </w:rPr>
        <w:tab/>
      </w:r>
      <w:r w:rsidRPr="00310334">
        <w:rPr>
          <w:rFonts w:eastAsia="Yu Gothic UI Semilight"/>
          <w:sz w:val="28"/>
        </w:rPr>
        <w:t xml:space="preserve">О </w:t>
      </w:r>
      <w:r w:rsidRPr="00310334">
        <w:rPr>
          <w:rFonts w:eastAsia="Yu Gothic UI Semilight"/>
          <w:sz w:val="28"/>
        </w:rPr>
        <w:t xml:space="preserve">   </w:t>
      </w:r>
      <w:r w:rsidRPr="00310334">
        <w:rPr>
          <w:sz w:val="28"/>
        </w:rPr>
        <w:t>Man</w:t>
      </w:r>
      <w:r w:rsidRPr="00310334">
        <w:rPr>
          <w:rFonts w:eastAsia="Yu Gothic UI Semilight"/>
          <w:sz w:val="28"/>
        </w:rPr>
        <w:t xml:space="preserve">            О Vrouw</w:t>
      </w:r>
    </w:p>
    <w:p w:rsidR="00FE6F2C" w:rsidRPr="00310334" w:rsidRDefault="00FE6F2C" w:rsidP="00310334">
      <w:pPr>
        <w:pStyle w:val="Geenregelafstand"/>
        <w:ind w:left="-426"/>
        <w:rPr>
          <w:rFonts w:eastAsia="Yu Gothic UI Semilight"/>
          <w:sz w:val="28"/>
        </w:rPr>
      </w:pP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  <w:r w:rsidRPr="00310334">
        <w:rPr>
          <w:sz w:val="28"/>
        </w:rPr>
        <w:tab/>
        <w:t>Tussenvoegsel(s)</w:t>
      </w: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  <w:bookmarkStart w:id="0" w:name="_GoBack"/>
      <w:bookmarkEnd w:id="0"/>
    </w:p>
    <w:p w:rsidR="00FE6F2C" w:rsidRPr="00310334" w:rsidRDefault="00FE6F2C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FC982" wp14:editId="4C525B6A">
                <wp:simplePos x="0" y="0"/>
                <wp:positionH relativeFrom="column">
                  <wp:posOffset>440055</wp:posOffset>
                </wp:positionH>
                <wp:positionV relativeFrom="paragraph">
                  <wp:posOffset>8466</wp:posOffset>
                </wp:positionV>
                <wp:extent cx="1227666" cy="220133"/>
                <wp:effectExtent l="0" t="0" r="10795" b="279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220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B5FC9" id="Rechthoek 4" o:spid="_x0000_s1026" style="position:absolute;margin-left:34.65pt;margin-top:.65pt;width:96.65pt;height:1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" fillcolor="white [3201]" strokecolor="#4d4d4d [3209]" strokeweight="2pt"/>
            </w:pict>
          </mc:Fallback>
        </mc:AlternateContent>
      </w: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</w:p>
    <w:p w:rsidR="00FE6F2C" w:rsidRPr="00310334" w:rsidRDefault="00FE6F2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  <w:r w:rsidRPr="00310334">
        <w:rPr>
          <w:sz w:val="28"/>
        </w:rPr>
        <w:tab/>
        <w:t>Geboortedatum</w: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rPr>
          <w:sz w:val="28"/>
        </w:rPr>
      </w:pPr>
    </w:p>
    <w:p w:rsidR="0034183C" w:rsidRPr="00310334" w:rsidRDefault="00310334" w:rsidP="00310334">
      <w:pPr>
        <w:pStyle w:val="Geenregelafstand"/>
        <w:ind w:left="-42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4ED18F1D" wp14:editId="586C3B07">
                <wp:simplePos x="0" y="0"/>
                <wp:positionH relativeFrom="column">
                  <wp:posOffset>417830</wp:posOffset>
                </wp:positionH>
                <wp:positionV relativeFrom="paragraph">
                  <wp:posOffset>6894</wp:posOffset>
                </wp:positionV>
                <wp:extent cx="1292769" cy="272143"/>
                <wp:effectExtent l="0" t="0" r="22225" b="13970"/>
                <wp:wrapNone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769" cy="27214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334" w:rsidRDefault="00310334">
                            <w:r>
                              <w:t xml:space="preserve">           /       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8F1D" id="Tekstvak 20" o:spid="_x0000_s1029" type="#_x0000_t202" style="position:absolute;left:0;text-align:left;margin-left:32.9pt;margin-top:.55pt;width:101.8pt;height:21.45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" fillcolor="white [3201]" strokecolor="#4d4d4d [3209]" strokeweight="2pt">
                <v:textbox>
                  <w:txbxContent>
                    <w:p w:rsidR="00310334" w:rsidRDefault="00310334">
                      <w:r>
                        <w:t xml:space="preserve">           /            /</w:t>
                      </w:r>
                    </w:p>
                  </w:txbxContent>
                </v:textbox>
              </v:shape>
            </w:pict>
          </mc:Fallback>
        </mc:AlternateConten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  <w:r w:rsidRPr="00310334">
        <w:rPr>
          <w:sz w:val="28"/>
        </w:rPr>
        <w:tab/>
        <w:t>Postcode</w: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4683D" wp14:editId="090FC780">
                <wp:simplePos x="0" y="0"/>
                <wp:positionH relativeFrom="column">
                  <wp:posOffset>442595</wp:posOffset>
                </wp:positionH>
                <wp:positionV relativeFrom="paragraph">
                  <wp:posOffset>161925</wp:posOffset>
                </wp:positionV>
                <wp:extent cx="744855" cy="245110"/>
                <wp:effectExtent l="0" t="0" r="17145" b="2159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8AF21" id="Rechthoek 10" o:spid="_x0000_s1026" style="position:absolute;margin-left:34.85pt;margin-top:12.75pt;width:58.65pt;height:1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" fillcolor="white [3201]" strokecolor="#4d4d4d [3209]" strokeweight="2pt"/>
            </w:pict>
          </mc:Fallback>
        </mc:AlternateContent>
      </w: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53D16" wp14:editId="6FE548AF">
                <wp:simplePos x="0" y="0"/>
                <wp:positionH relativeFrom="column">
                  <wp:posOffset>1187238</wp:posOffset>
                </wp:positionH>
                <wp:positionV relativeFrom="paragraph">
                  <wp:posOffset>161290</wp:posOffset>
                </wp:positionV>
                <wp:extent cx="457200" cy="245110"/>
                <wp:effectExtent l="0" t="0" r="19050" b="21590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ABA99" id="Rechthoek 14" o:spid="_x0000_s1026" style="position:absolute;margin-left:93.5pt;margin-top:12.7pt;width:36pt;height:1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" fillcolor="white [3201]" strokecolor="#4d4d4d [3209]" strokeweight="2pt"/>
            </w:pict>
          </mc:Fallback>
        </mc:AlternateConten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  <w:r w:rsidRPr="00310334">
        <w:rPr>
          <w:sz w:val="28"/>
        </w:rPr>
        <w:tab/>
        <w:t>Plaats</w:t>
      </w:r>
    </w:p>
    <w:p w:rsidR="0034183C" w:rsidRPr="00310334" w:rsidRDefault="00C750D1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25DA8" wp14:editId="236FC814">
                <wp:simplePos x="0" y="0"/>
                <wp:positionH relativeFrom="column">
                  <wp:posOffset>450850</wp:posOffset>
                </wp:positionH>
                <wp:positionV relativeFrom="paragraph">
                  <wp:posOffset>115358</wp:posOffset>
                </wp:positionV>
                <wp:extent cx="1227455" cy="219710"/>
                <wp:effectExtent l="0" t="0" r="10795" b="27940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B88CF" id="Rechthoek 16" o:spid="_x0000_s1026" style="position:absolute;margin-left:35.5pt;margin-top:9.1pt;width:96.65pt;height:1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" fillcolor="white [3201]" strokecolor="#4d4d4d [3209]" strokeweight="2pt"/>
            </w:pict>
          </mc:Fallback>
        </mc:AlternateConten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  <w:r w:rsidRPr="00310334">
        <w:rPr>
          <w:sz w:val="28"/>
        </w:rPr>
        <w:tab/>
        <w:t xml:space="preserve">Burgerservicenummer </w: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C750D1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5B7D23" wp14:editId="5ADC6155">
                <wp:simplePos x="0" y="0"/>
                <wp:positionH relativeFrom="column">
                  <wp:posOffset>493818</wp:posOffset>
                </wp:positionH>
                <wp:positionV relativeFrom="paragraph">
                  <wp:posOffset>7197</wp:posOffset>
                </wp:positionV>
                <wp:extent cx="1227455" cy="219710"/>
                <wp:effectExtent l="0" t="0" r="10795" b="27940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8651B" id="Rechthoek 17" o:spid="_x0000_s1026" style="position:absolute;margin-left:38.9pt;margin-top:.55pt;width:96.65pt;height:1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" fillcolor="white [3201]" strokecolor="#4d4d4d [3209]" strokeweight="2pt"/>
            </w:pict>
          </mc:Fallback>
        </mc:AlternateContent>
      </w:r>
    </w:p>
    <w:p w:rsidR="0034183C" w:rsidRPr="00310334" w:rsidRDefault="0034183C" w:rsidP="00310334">
      <w:pPr>
        <w:pStyle w:val="Geenregelafstand"/>
        <w:ind w:left="-426"/>
        <w:rPr>
          <w:sz w:val="28"/>
        </w:rPr>
      </w:pPr>
    </w:p>
    <w:p w:rsidR="0034183C" w:rsidRPr="00310334" w:rsidRDefault="00C750D1" w:rsidP="00310334">
      <w:pPr>
        <w:pStyle w:val="Geenregelafstand"/>
        <w:ind w:left="-426"/>
        <w:rPr>
          <w:sz w:val="28"/>
        </w:rPr>
      </w:pPr>
      <w:r w:rsidRPr="0031033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EEDDE" wp14:editId="2D483E62">
                <wp:simplePos x="0" y="0"/>
                <wp:positionH relativeFrom="column">
                  <wp:posOffset>485684</wp:posOffset>
                </wp:positionH>
                <wp:positionV relativeFrom="paragraph">
                  <wp:posOffset>275590</wp:posOffset>
                </wp:positionV>
                <wp:extent cx="1227455" cy="219710"/>
                <wp:effectExtent l="0" t="0" r="10795" b="279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219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D341F" id="Rechthoek 18" o:spid="_x0000_s1026" style="position:absolute;margin-left:38.25pt;margin-top:21.7pt;width:96.65pt;height:17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" fillcolor="white [3201]" strokecolor="#4d4d4d [3209]" strokeweight="2pt"/>
            </w:pict>
          </mc:Fallback>
        </mc:AlternateContent>
      </w:r>
      <w:r w:rsidR="0034183C" w:rsidRPr="00310334">
        <w:rPr>
          <w:sz w:val="28"/>
        </w:rPr>
        <w:tab/>
        <w:t>E-mailadres</w:t>
      </w:r>
    </w:p>
    <w:sectPr w:rsidR="0034183C" w:rsidRPr="00310334" w:rsidSect="00CF6A8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5F" w:rsidRDefault="00D50F5F">
      <w:pPr>
        <w:spacing w:after="0" w:line="240" w:lineRule="auto"/>
      </w:pPr>
      <w:r>
        <w:separator/>
      </w:r>
    </w:p>
  </w:endnote>
  <w:endnote w:type="continuationSeparator" w:id="0">
    <w:p w:rsidR="00D50F5F" w:rsidRDefault="00D50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E805E6">
    <w:pPr>
      <w:pStyle w:val="voettekst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190C" w:rsidRDefault="00E805E6">
                          <w:pPr>
                            <w:pStyle w:val="Contactgegevens"/>
                          </w:pPr>
                          <w:r>
                            <w:t xml:space="preserve">Pagina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7" o:spid="_x0000_s1030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" o:allowoverlap="f" filled="f" stroked="f" strokeweight=".5pt">
              <v:textbox style="mso-fit-shape-to-text:t" inset="0,0,0,0">
                <w:txbxContent>
                  <w:p w:rsidR="001A190C" w:rsidRDefault="00E805E6">
                    <w:pPr>
                      <w:pStyle w:val="Contactgegevens"/>
                    </w:pPr>
                    <w:r>
                      <w:t xml:space="preserve">Pagina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0D1" w:rsidRDefault="00C750D1">
    <w:pPr>
      <w:pStyle w:val="Voettekst0"/>
      <w:jc w:val="right"/>
    </w:pPr>
    <w:r>
      <w:t xml:space="preserve">Aanvraag formulier </w:t>
    </w:r>
    <w:sdt>
      <w:sdtPr>
        <w:id w:val="161972038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10334">
          <w:rPr>
            <w:noProof/>
          </w:rPr>
          <w:t>1</w:t>
        </w:r>
        <w:r>
          <w:fldChar w:fldCharType="end"/>
        </w:r>
      </w:sdtContent>
    </w:sdt>
  </w:p>
  <w:p w:rsidR="00C750D1" w:rsidRDefault="00C750D1">
    <w:pPr>
      <w:pStyle w:val="Voettekst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5F" w:rsidRDefault="00D50F5F">
      <w:pPr>
        <w:spacing w:after="0" w:line="240" w:lineRule="auto"/>
      </w:pPr>
      <w:r>
        <w:separator/>
      </w:r>
    </w:p>
  </w:footnote>
  <w:footnote w:type="continuationSeparator" w:id="0">
    <w:p w:rsidR="00D50F5F" w:rsidRDefault="00D50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E805E6">
    <w:pPr>
      <w:pStyle w:val="koptekst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5BFDC66E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90C" w:rsidRDefault="00E805E6">
    <w:pPr>
      <w:pStyle w:val="koptekst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Rechte verbindingslij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A66C369" id="Rechte verbindingslijn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jstopsommingsteken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Hoofdpu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C"/>
    <w:rsid w:val="001A190C"/>
    <w:rsid w:val="0027478A"/>
    <w:rsid w:val="00310334"/>
    <w:rsid w:val="0034183C"/>
    <w:rsid w:val="005A40ED"/>
    <w:rsid w:val="00A8453F"/>
    <w:rsid w:val="00C750D1"/>
    <w:rsid w:val="00CF6A81"/>
    <w:rsid w:val="00D50F5F"/>
    <w:rsid w:val="00D70C03"/>
    <w:rsid w:val="00E805E6"/>
    <w:rsid w:val="00F357D5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A63B9A-4C3E-4339-AF0F-130334C3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nl-NL" w:eastAsia="nl-NL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customStyle="1" w:styleId="kop2">
    <w:name w:val="kop 2"/>
    <w:basedOn w:val="Standaard"/>
    <w:next w:val="Standaard"/>
    <w:link w:val="Tekensvoorkop2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kop3">
    <w:name w:val="kop 3"/>
    <w:basedOn w:val="Standaard"/>
    <w:next w:val="Standaard"/>
    <w:link w:val="Tekensvoorkop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koptekst">
    <w:name w:val="koptekst"/>
    <w:basedOn w:val="Standaard"/>
    <w:link w:val="Tekensvoorkoptekst"/>
    <w:uiPriority w:val="99"/>
    <w:unhideWhenUsed/>
    <w:pPr>
      <w:spacing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after="0" w:line="240" w:lineRule="auto"/>
    </w:pPr>
  </w:style>
  <w:style w:type="character" w:customStyle="1" w:styleId="Tekensvoorvoettekst">
    <w:name w:val="Tekens voor voettekst"/>
    <w:basedOn w:val="Standaardalinea-lettertype"/>
    <w:link w:val="voettekst"/>
    <w:uiPriority w:val="99"/>
  </w:style>
  <w:style w:type="paragraph" w:customStyle="1" w:styleId="Datum1">
    <w:name w:val="Datum1"/>
    <w:basedOn w:val="Standaard"/>
    <w:next w:val="Standaard"/>
    <w:link w:val="Tekensvoordatum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kensvoordatum">
    <w:name w:val="Tekens voor datum"/>
    <w:basedOn w:val="Standaardalinea-lettertype"/>
    <w:link w:val="Datum1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Afsluiting1">
    <w:name w:val="Afsluiting1"/>
    <w:basedOn w:val="Standaard"/>
    <w:link w:val="Tekensvoorafsluiting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kensvoorafsluiting">
    <w:name w:val="Tekens voor afsluiting"/>
    <w:basedOn w:val="Standaardalinea-lettertype"/>
    <w:link w:val="Afsluiting1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Geadresseerde">
    <w:name w:val="Geadresseerde"/>
    <w:basedOn w:val="Standaard"/>
    <w:uiPriority w:val="3"/>
    <w:qFormat/>
    <w:pPr>
      <w:spacing w:line="240" w:lineRule="auto"/>
      <w:contextualSpacing/>
    </w:p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4"/>
      </w:numPr>
      <w:contextualSpacing/>
    </w:pPr>
  </w:style>
  <w:style w:type="character" w:customStyle="1" w:styleId="Tekstvantijdelijkeaanduiding1">
    <w:name w:val="Tekst van tijdelijke aanduiding1"/>
    <w:basedOn w:val="Standaardalinea-lettertype"/>
    <w:uiPriority w:val="99"/>
    <w:semiHidden/>
    <w:rPr>
      <w:color w:val="808080"/>
    </w:rPr>
  </w:style>
  <w:style w:type="paragraph" w:customStyle="1" w:styleId="Bijlage">
    <w:name w:val="Bijlage"/>
    <w:basedOn w:val="Standaard"/>
    <w:uiPriority w:val="10"/>
    <w:qFormat/>
    <w:rPr>
      <w:color w:val="7F7F7F" w:themeColor="text1" w:themeTint="80"/>
    </w:rPr>
  </w:style>
  <w:style w:type="paragraph" w:customStyle="1" w:styleId="Naam">
    <w:name w:val="Naam"/>
    <w:basedOn w:val="Standaard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Hoofdpunt">
    <w:name w:val="Hoofdpunt"/>
    <w:basedOn w:val="Standaard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gegevens">
    <w:name w:val="Contactgegevens"/>
    <w:basedOn w:val="Standaard"/>
    <w:uiPriority w:val="2"/>
    <w:qFormat/>
    <w:pPr>
      <w:spacing w:after="0"/>
    </w:pPr>
  </w:style>
  <w:style w:type="character" w:customStyle="1" w:styleId="Tekensvoorkop1">
    <w:name w:val="Tekens voor kop 1"/>
    <w:basedOn w:val="Standaardalinea-lettertype"/>
    <w:link w:val="kop1"/>
    <w:uiPriority w:val="9"/>
    <w:rPr>
      <w:caps/>
      <w:color w:val="969696" w:themeColor="accent3"/>
      <w:sz w:val="20"/>
    </w:rPr>
  </w:style>
  <w:style w:type="paragraph" w:customStyle="1" w:styleId="Datumcv">
    <w:name w:val="Datum cv"/>
    <w:basedOn w:val="Standaard"/>
    <w:uiPriority w:val="2"/>
    <w:qFormat/>
    <w:pPr>
      <w:keepNext/>
      <w:keepLines/>
      <w:spacing w:after="0"/>
    </w:pPr>
    <w:rPr>
      <w:sz w:val="18"/>
    </w:rPr>
  </w:style>
  <w:style w:type="paragraph" w:customStyle="1" w:styleId="Subsectie">
    <w:name w:val="Subsectie"/>
    <w:basedOn w:val="Standaard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Tekensvoorkop2">
    <w:name w:val="Tekens voor kop 2"/>
    <w:basedOn w:val="Standaardalinea-lettertype"/>
    <w:link w:val="kop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Beschrijving">
    <w:name w:val="Beschrijving"/>
    <w:basedOn w:val="Standaard"/>
    <w:link w:val="Tekensvoorbeschrijving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Tekensvoorkop3">
    <w:name w:val="Tekens voor kop 3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ekensvoorbeschrijving">
    <w:name w:val="Tekens voor beschrijving"/>
    <w:basedOn w:val="Tekensvoorkop2"/>
    <w:link w:val="Beschrijving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ekop">
    <w:name w:val="Sectiekop"/>
    <w:basedOn w:val="Standaard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customStyle="1" w:styleId="Geenregelafstand">
    <w:name w:val="Geen regelafstand"/>
    <w:link w:val="Tekensvoorgeenregelafstand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Tekstvantijdelijkeaanduiding">
    <w:name w:val="Placeholder Text"/>
    <w:basedOn w:val="Standaardalinea-lettertype"/>
    <w:uiPriority w:val="99"/>
    <w:semiHidden/>
    <w:rsid w:val="00F357D5"/>
    <w:rPr>
      <w:color w:val="808080"/>
    </w:rPr>
  </w:style>
  <w:style w:type="paragraph" w:styleId="Koptekst0">
    <w:name w:val="header"/>
    <w:basedOn w:val="Standaard"/>
    <w:link w:val="KoptekstChar"/>
    <w:uiPriority w:val="99"/>
    <w:unhideWhenUsed/>
    <w:rsid w:val="00C7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C750D1"/>
  </w:style>
  <w:style w:type="paragraph" w:styleId="Voettekst0">
    <w:name w:val="footer"/>
    <w:basedOn w:val="Standaard"/>
    <w:link w:val="VoettekstChar"/>
    <w:uiPriority w:val="99"/>
    <w:unhideWhenUsed/>
    <w:rsid w:val="00C75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C75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\AppData\Roaming\Microsoft\Templates\Chronologisch%20cv%20(Eenvoudig%20ontwerp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B9B65CA8944120AD47AC10B0AE9A8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5F47193-D83B-4709-AEED-9424E5A2BFD0}"/>
      </w:docPartPr>
      <w:docPartBody>
        <w:p w:rsidR="00000000" w:rsidRDefault="006F1E6D">
          <w:pPr>
            <w:pStyle w:val="8BB9B65CA8944120AD47AC10B0AE9A84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jstopsommingsteken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6D"/>
    <w:rsid w:val="006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2ABFCAB8DDB456996A8566647841898">
    <w:name w:val="92ABFCAB8DDB456996A8566647841898"/>
  </w:style>
  <w:style w:type="character" w:customStyle="1" w:styleId="Tekstvantijdelijkeaanduiding1">
    <w:name w:val="Tekst van tijdelijke aanduiding1"/>
    <w:basedOn w:val="Standaardalinea-lettertype"/>
    <w:uiPriority w:val="99"/>
    <w:semiHidden/>
    <w:rPr>
      <w:color w:val="808080"/>
    </w:rPr>
  </w:style>
  <w:style w:type="paragraph" w:customStyle="1" w:styleId="922F70C3A11F4249965774AD3AEF9ECE">
    <w:name w:val="922F70C3A11F4249965774AD3AEF9ECE"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318B012B2A1427A97DB75C03C335876">
    <w:name w:val="E318B012B2A1427A97DB75C03C335876"/>
  </w:style>
  <w:style w:type="paragraph" w:customStyle="1" w:styleId="3147FFF870444B15BD56BD03AEC5AC9B">
    <w:name w:val="3147FFF870444B15BD56BD03AEC5AC9B"/>
  </w:style>
  <w:style w:type="paragraph" w:customStyle="1" w:styleId="7924144D788D4B3B9B4624BC83189006">
    <w:name w:val="7924144D788D4B3B9B4624BC83189006"/>
  </w:style>
  <w:style w:type="paragraph" w:customStyle="1" w:styleId="2DEF9974A9354E8C815338BF2F1F4027">
    <w:name w:val="2DEF9974A9354E8C815338BF2F1F4027"/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83E36A34056E4917BB3B3CF0687100F1">
    <w:name w:val="83E36A34056E4917BB3B3CF0687100F1"/>
  </w:style>
  <w:style w:type="paragraph" w:customStyle="1" w:styleId="627B90E33C2D4BCA825CA9D2965C33EA">
    <w:name w:val="627B90E33C2D4BCA825CA9D2965C33EA"/>
  </w:style>
  <w:style w:type="paragraph" w:customStyle="1" w:styleId="166E1CC29132482B8109FD975A2F5A3E">
    <w:name w:val="166E1CC29132482B8109FD975A2F5A3E"/>
  </w:style>
  <w:style w:type="paragraph" w:customStyle="1" w:styleId="E087ECD9B7CC4912A19E72746AFCECBE">
    <w:name w:val="E087ECD9B7CC4912A19E72746AFCECBE"/>
  </w:style>
  <w:style w:type="paragraph" w:customStyle="1" w:styleId="8BB9B65CA8944120AD47AC10B0AE9A84">
    <w:name w:val="8BB9B65CA8944120AD47AC10B0AE9A84"/>
  </w:style>
  <w:style w:type="paragraph" w:customStyle="1" w:styleId="286042A1FF4644478AC01754CC9572A8">
    <w:name w:val="286042A1FF4644478AC01754CC9572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BE004-786E-4799-BF1A-EA75C8CB2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0A7283-D106-4526-B2F8-458E9CC2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Chronologisch cv (Eenvoudig ontwerp).dotx</Template>
  <TotalTime>30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Aanvraag formulier</dc:creator>
  <cp:keywords/>
  <cp:lastModifiedBy>Jesse Verhoeff</cp:lastModifiedBy>
  <cp:revision>3</cp:revision>
  <dcterms:created xsi:type="dcterms:W3CDTF">2016-02-09T08:00:00Z</dcterms:created>
  <dcterms:modified xsi:type="dcterms:W3CDTF">2016-02-09T08:30:00Z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